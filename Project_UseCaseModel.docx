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4376F4">
      <w:pPr>
        <w:pStyle w:val="Title"/>
        <w:jc w:val="right"/>
        <w:rPr>
          <w:rFonts w:ascii="Times New Roman" w:hAnsi="Times New Roman"/>
        </w:rPr>
      </w:pPr>
      <w:r>
        <w:t>Sociometric Simulator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376F4">
            <w:pPr>
              <w:pStyle w:val="Tabletext"/>
            </w:pPr>
            <w:r>
              <w:t>18/03/20</w:t>
            </w:r>
          </w:p>
        </w:tc>
        <w:tc>
          <w:tcPr>
            <w:tcW w:w="1152" w:type="dxa"/>
          </w:tcPr>
          <w:p w:rsidR="008C4393" w:rsidRPr="00D047E9" w:rsidRDefault="004376F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4376F4">
            <w:pPr>
              <w:pStyle w:val="Tabletext"/>
            </w:pPr>
            <w:r>
              <w:t>First iteration</w:t>
            </w:r>
          </w:p>
        </w:tc>
        <w:tc>
          <w:tcPr>
            <w:tcW w:w="2304" w:type="dxa"/>
          </w:tcPr>
          <w:p w:rsidR="008C4393" w:rsidRPr="00D047E9" w:rsidRDefault="004376F4">
            <w:pPr>
              <w:pStyle w:val="Tabletext"/>
            </w:pPr>
            <w:r>
              <w:t>Horea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0182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0182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0182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0182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F0182F">
        <w:lastRenderedPageBreak/>
        <w:fldChar w:fldCharType="begin"/>
      </w:r>
      <w:r w:rsidR="00F0182F">
        <w:instrText xml:space="preserve">title  \* Mergeformat </w:instrText>
      </w:r>
      <w:r w:rsidR="00F0182F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F0182F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4373F1" w:rsidRPr="004373F1" w:rsidRDefault="004373F1" w:rsidP="004373F1">
      <w:pPr>
        <w:pStyle w:val="InfoBlue"/>
      </w:pPr>
      <w:r>
        <w:t xml:space="preserve">*Keeping </w:t>
      </w:r>
      <w:r>
        <w:t>the first instance/example</w:t>
      </w:r>
      <w:r>
        <w:t xml:space="preserve"> for future use*</w:t>
      </w:r>
    </w:p>
    <w:p w:rsidR="004373F1" w:rsidRPr="00D047E9" w:rsidRDefault="00570E86" w:rsidP="004373F1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  <w:bookmarkStart w:id="5" w:name="_Toc254773291"/>
      <w:bookmarkEnd w:id="3"/>
      <w:bookmarkEnd w:id="4"/>
      <w:r w:rsidR="004373F1" w:rsidRPr="004373F1">
        <w:t xml:space="preserve"> 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>Use case: &lt;use case goal&gt;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>Level: &lt;one of: summary level, user-goal level, sub-function&gt;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>Primary actor: &lt;a role name for the actor who initiates the use case&gt;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>Main success scenario: &lt;the steps of the main success scenario from trigger to goal delivery</w:t>
      </w:r>
      <w:r w:rsidRPr="004373F1">
        <w:rPr>
          <w:b/>
          <w:i/>
          <w:vanish/>
          <w:color w:val="C0504D"/>
          <w:sz w:val="24"/>
        </w:rPr>
        <w:t>e following format:</w:t>
      </w:r>
      <w:r w:rsidRPr="004373F1">
        <w:rPr>
          <w:b/>
          <w:i/>
          <w:vanish/>
          <w:color w:val="C0504D"/>
          <w:sz w:val="24"/>
        </w:rPr>
        <w:cr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vanish/>
          <w:color w:val="C0504D"/>
          <w:sz w:val="24"/>
        </w:rPr>
        <w:pgNum/>
      </w:r>
      <w:r w:rsidRPr="004373F1">
        <w:rPr>
          <w:b/>
          <w:i/>
          <w:color w:val="C0504D"/>
          <w:sz w:val="24"/>
        </w:rPr>
        <w:t>&gt;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>Extensions: &lt;alternate scenarios of success or failure&gt;</w:t>
      </w:r>
    </w:p>
    <w:p w:rsidR="004373F1" w:rsidRDefault="004373F1" w:rsidP="004373F1">
      <w:pPr>
        <w:pStyle w:val="InfoBlue"/>
      </w:pPr>
      <w:r w:rsidRPr="00D047E9">
        <w:t>]</w:t>
      </w:r>
      <w:r w:rsidRPr="00D047E9">
        <w:t xml:space="preserve"> </w:t>
      </w:r>
    </w:p>
    <w:p w:rsidR="004373F1" w:rsidRPr="004373F1" w:rsidRDefault="004373F1" w:rsidP="004373F1">
      <w:pPr>
        <w:pStyle w:val="BodyText"/>
      </w:pP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Adding a random case(person)(1)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User-goal level / Sub-function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The User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Succesfull addition to the set(coherent case)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Invalid data input, Invalid behaviour(incoherent case)</w:t>
      </w:r>
    </w:p>
    <w:p w:rsidR="004373F1" w:rsidRDefault="004373F1" w:rsidP="004373F1">
      <w:pPr>
        <w:pStyle w:val="InfoBlue"/>
      </w:pPr>
    </w:p>
    <w:p w:rsidR="004373F1" w:rsidRPr="004373F1" w:rsidRDefault="004373F1" w:rsidP="004373F1">
      <w:pPr>
        <w:pStyle w:val="BodyText"/>
      </w:pP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 xml:space="preserve">Adding a </w:t>
      </w:r>
      <w:r>
        <w:rPr>
          <w:b/>
          <w:i/>
          <w:color w:val="C0504D"/>
          <w:sz w:val="24"/>
        </w:rPr>
        <w:t>specific</w:t>
      </w:r>
      <w:r>
        <w:rPr>
          <w:b/>
          <w:i/>
          <w:color w:val="C0504D"/>
          <w:sz w:val="24"/>
        </w:rPr>
        <w:t xml:space="preserve"> case(person)</w:t>
      </w:r>
      <w:r>
        <w:rPr>
          <w:b/>
          <w:i/>
          <w:color w:val="C0504D"/>
          <w:sz w:val="24"/>
        </w:rPr>
        <w:t>(2)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User-goal level / Sub-function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The User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Succesfull addition to the set(coherent case)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Invalid data input, Invalid behaviour(incoherent case)</w:t>
      </w:r>
    </w:p>
    <w:p w:rsidR="004373F1" w:rsidRDefault="004373F1" w:rsidP="004373F1">
      <w:pPr>
        <w:pStyle w:val="BodyText"/>
        <w:ind w:left="0"/>
        <w:rPr>
          <w:i/>
          <w:color w:val="C0504D"/>
        </w:rPr>
      </w:pPr>
      <w:r>
        <w:rPr>
          <w:i/>
          <w:color w:val="C0504D"/>
        </w:rPr>
        <w:tab/>
      </w:r>
    </w:p>
    <w:p w:rsidR="004373F1" w:rsidRDefault="004373F1" w:rsidP="004373F1">
      <w:pPr>
        <w:pStyle w:val="BodyText"/>
        <w:ind w:left="0"/>
        <w:rPr>
          <w:i/>
          <w:color w:val="C0504D"/>
        </w:rPr>
      </w:pPr>
      <w:r>
        <w:rPr>
          <w:i/>
          <w:color w:val="C0504D"/>
        </w:rPr>
        <w:tab/>
        <w:t>*(1) and (2) will most likely work together, will edit as the development advances</w:t>
      </w:r>
    </w:p>
    <w:p w:rsidR="004373F1" w:rsidRPr="004373F1" w:rsidRDefault="004373F1" w:rsidP="004373F1">
      <w:pPr>
        <w:pStyle w:val="BodyText"/>
        <w:ind w:left="0"/>
        <w:rPr>
          <w:i/>
          <w:color w:val="C0504D"/>
        </w:rPr>
      </w:pP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 xml:space="preserve">Visualize / Simulate 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Level: </w:t>
      </w:r>
      <w:r>
        <w:rPr>
          <w:b/>
          <w:i/>
          <w:color w:val="C0504D"/>
          <w:sz w:val="24"/>
        </w:rPr>
        <w:t>User</w:t>
      </w:r>
      <w:r w:rsidRPr="004373F1">
        <w:rPr>
          <w:b/>
          <w:i/>
          <w:color w:val="C0504D"/>
          <w:sz w:val="24"/>
        </w:rPr>
        <w:t>-goal leve</w:t>
      </w:r>
      <w:r>
        <w:rPr>
          <w:b/>
          <w:i/>
          <w:color w:val="C0504D"/>
          <w:sz w:val="24"/>
        </w:rPr>
        <w:t>l</w:t>
      </w:r>
    </w:p>
    <w:p w:rsidR="004373F1" w:rsidRPr="004373F1" w:rsidRDefault="004373F1" w:rsidP="004373F1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The User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Meaningful simulation</w:t>
      </w:r>
    </w:p>
    <w:p w:rsidR="004373F1" w:rsidRPr="004373F1" w:rsidRDefault="004373F1" w:rsidP="004373F1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373F1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Chaotic / meaningless simulation</w:t>
      </w:r>
      <w:bookmarkStart w:id="6" w:name="_GoBack"/>
      <w:bookmarkEnd w:id="6"/>
    </w:p>
    <w:p w:rsidR="004373F1" w:rsidRPr="00D047E9" w:rsidRDefault="004373F1" w:rsidP="004373F1">
      <w:pPr>
        <w:pStyle w:val="InfoBlue"/>
      </w:pPr>
      <w:r w:rsidRPr="00D047E9">
        <w:t>]</w:t>
      </w:r>
    </w:p>
    <w:p w:rsidR="004373F1" w:rsidRPr="00D047E9" w:rsidRDefault="004373F1" w:rsidP="004373F1">
      <w:pPr>
        <w:pStyle w:val="InfoBlue"/>
      </w:pPr>
    </w:p>
    <w:p w:rsidR="004373F1" w:rsidRDefault="00D047E9" w:rsidP="004373F1">
      <w:pPr>
        <w:pStyle w:val="InfoBlue"/>
      </w:pPr>
      <w:r w:rsidRPr="00D047E9">
        <w:t>UML Use-Case Diagrams</w:t>
      </w:r>
      <w:bookmarkEnd w:id="5"/>
      <w:r w:rsidR="004373F1">
        <w:t xml:space="preserve"> </w:t>
      </w:r>
    </w:p>
    <w:p w:rsidR="008C4393" w:rsidRDefault="004373F1" w:rsidP="004373F1">
      <w:pPr>
        <w:pStyle w:val="InfoBlue"/>
      </w:pPr>
      <w:r>
        <w:t>Will add diagrams when usage of all buttons is clear – as a simplistic view of what a user can do, everything boils down to adding data for a case and simulating the set.</w:t>
      </w:r>
    </w:p>
    <w:p w:rsidR="004373F1" w:rsidRPr="004373F1" w:rsidRDefault="004373F1" w:rsidP="004373F1">
      <w:pPr>
        <w:pStyle w:val="BodyText"/>
        <w:ind w:left="0"/>
      </w:pPr>
    </w:p>
    <w:sectPr w:rsidR="004373F1" w:rsidRPr="004373F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82F" w:rsidRDefault="00F0182F">
      <w:pPr>
        <w:spacing w:line="240" w:lineRule="auto"/>
      </w:pPr>
      <w:r>
        <w:separator/>
      </w:r>
    </w:p>
  </w:endnote>
  <w:endnote w:type="continuationSeparator" w:id="0">
    <w:p w:rsidR="00F0182F" w:rsidRDefault="00F01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4376F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376F4">
            <w:t>Horea Horea Stefan,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333B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373F1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82F" w:rsidRDefault="00F0182F">
      <w:pPr>
        <w:spacing w:line="240" w:lineRule="auto"/>
      </w:pPr>
      <w:r>
        <w:separator/>
      </w:r>
    </w:p>
  </w:footnote>
  <w:footnote w:type="continuationSeparator" w:id="0">
    <w:p w:rsidR="00F0182F" w:rsidRDefault="00F01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D333BF" w:rsidRPr="004376F4" w:rsidRDefault="00D333BF" w:rsidP="00D333BF">
    <w:pPr>
      <w:pBdr>
        <w:bottom w:val="single" w:sz="6" w:space="1" w:color="auto"/>
      </w:pBdr>
      <w:jc w:val="right"/>
      <w:rPr>
        <w:b/>
      </w:rPr>
    </w:pPr>
    <w:r w:rsidRPr="004376F4">
      <w:rPr>
        <w:b/>
      </w:rPr>
      <w:t>Horea Horea Stefan</w:t>
    </w:r>
    <w:r w:rsidRPr="004376F4">
      <w:rPr>
        <w:b/>
      </w:rPr>
      <w:tab/>
    </w:r>
  </w:p>
  <w:p w:rsidR="0004741B" w:rsidRPr="004376F4" w:rsidRDefault="00D333BF" w:rsidP="00D333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4376F4">
      <w:rPr>
        <w:b/>
      </w:rPr>
      <w:t>30431</w:t>
    </w:r>
    <w:r w:rsidRPr="004376F4">
      <w:rPr>
        <w:b/>
      </w:rPr>
      <w:tab/>
    </w:r>
    <w:r w:rsidRPr="004376F4">
      <w:rPr>
        <w:b/>
      </w:rPr>
      <w:tab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2"/>
      <w:gridCol w:w="3175"/>
    </w:tblGrid>
    <w:tr w:rsidR="008C4393" w:rsidTr="004376F4">
      <w:trPr>
        <w:trHeight w:val="274"/>
      </w:trPr>
      <w:tc>
        <w:tcPr>
          <w:tcW w:w="6372" w:type="dxa"/>
        </w:tcPr>
        <w:p w:rsidR="008C4393" w:rsidRDefault="004376F4">
          <w:r>
            <w:t>Sociometric Simulator</w:t>
          </w:r>
        </w:p>
      </w:tc>
      <w:tc>
        <w:tcPr>
          <w:tcW w:w="3175" w:type="dxa"/>
        </w:tcPr>
        <w:p w:rsidR="008C4393" w:rsidRDefault="004376F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:rsidTr="004376F4">
      <w:trPr>
        <w:trHeight w:val="234"/>
      </w:trPr>
      <w:tc>
        <w:tcPr>
          <w:tcW w:w="6372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5" w:type="dxa"/>
        </w:tcPr>
        <w:p w:rsidR="008C4393" w:rsidRDefault="004376F4">
          <w:r>
            <w:t xml:space="preserve">  Date:  18/03/2020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4373F1"/>
    <w:rsid w:val="004376F4"/>
    <w:rsid w:val="0056530F"/>
    <w:rsid w:val="00570E86"/>
    <w:rsid w:val="00664E4B"/>
    <w:rsid w:val="006C543D"/>
    <w:rsid w:val="008C4393"/>
    <w:rsid w:val="0090593F"/>
    <w:rsid w:val="00C709E3"/>
    <w:rsid w:val="00D047E9"/>
    <w:rsid w:val="00D333BF"/>
    <w:rsid w:val="00D720D3"/>
    <w:rsid w:val="00F0182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2520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6</cp:revision>
  <dcterms:created xsi:type="dcterms:W3CDTF">2010-02-24T09:14:00Z</dcterms:created>
  <dcterms:modified xsi:type="dcterms:W3CDTF">2020-03-24T15:04:00Z</dcterms:modified>
</cp:coreProperties>
</file>